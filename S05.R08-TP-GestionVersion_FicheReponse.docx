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2D9" w14:textId="77777777" w:rsidR="00DA6BD3" w:rsidRDefault="00DA6BD3">
      <w:pPr>
        <w:pStyle w:val="Titre"/>
        <w:jc w:val="both"/>
        <w:rPr>
          <w:sz w:val="72"/>
          <w:szCs w:val="72"/>
          <w:lang w:val="fr-FR"/>
        </w:rPr>
      </w:pPr>
    </w:p>
    <w:p w14:paraId="020582DA" w14:textId="77777777" w:rsidR="00DA6BD3" w:rsidRDefault="00DA6BD3">
      <w:pPr>
        <w:pStyle w:val="Titre"/>
        <w:jc w:val="both"/>
        <w:rPr>
          <w:sz w:val="72"/>
          <w:szCs w:val="72"/>
          <w:lang w:val="fr-FR"/>
        </w:rPr>
      </w:pPr>
    </w:p>
    <w:p w14:paraId="020582DB" w14:textId="77777777" w:rsidR="00DA6BD3" w:rsidRDefault="009C496D">
      <w:pPr>
        <w:pStyle w:val="Titre"/>
        <w:ind w:left="0"/>
        <w:jc w:val="both"/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>Qualité du dev – TP</w:t>
      </w:r>
    </w:p>
    <w:p w14:paraId="020582DC" w14:textId="77777777" w:rsidR="00DA6BD3" w:rsidRDefault="00DA6BD3">
      <w:pPr>
        <w:jc w:val="both"/>
        <w:rPr>
          <w:lang w:val="fr-FR"/>
        </w:rPr>
      </w:pPr>
    </w:p>
    <w:p w14:paraId="020582DD" w14:textId="7B7E57A3" w:rsidR="00DA6BD3" w:rsidRDefault="009C496D">
      <w:pPr>
        <w:pStyle w:val="Sous-titre"/>
        <w:ind w:left="0"/>
        <w:jc w:val="both"/>
        <w:rPr>
          <w:i/>
          <w:iCs/>
          <w:sz w:val="56"/>
          <w:szCs w:val="56"/>
          <w:lang w:val="fr-FR"/>
        </w:rPr>
      </w:pPr>
      <w:r>
        <w:rPr>
          <w:i/>
          <w:iCs/>
          <w:sz w:val="56"/>
          <w:szCs w:val="56"/>
          <w:lang w:val="fr-FR"/>
        </w:rPr>
        <w:t xml:space="preserve">Gestion Versionning </w:t>
      </w:r>
    </w:p>
    <w:p w14:paraId="296538A9" w14:textId="373AFEA3" w:rsidR="009C496D" w:rsidRPr="009C496D" w:rsidRDefault="009C496D" w:rsidP="009C496D">
      <w:pPr>
        <w:pStyle w:val="Sous-titre"/>
        <w:rPr>
          <w:lang w:val="fr-FR"/>
        </w:rPr>
      </w:pPr>
      <w:r>
        <w:rPr>
          <w:lang w:val="fr-FR"/>
        </w:rPr>
        <w:t>FICHE REPONSE</w:t>
      </w:r>
    </w:p>
    <w:p w14:paraId="020582DE" w14:textId="77777777" w:rsidR="00DA6BD3" w:rsidRDefault="009C496D">
      <w:pPr>
        <w:pStyle w:val="Citationintense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 Cas usurpation DAS Compagny</w:t>
      </w:r>
    </w:p>
    <w:p w14:paraId="020582DF" w14:textId="77777777" w:rsidR="00DA6BD3" w:rsidRDefault="00DA6BD3">
      <w:pPr>
        <w:jc w:val="both"/>
        <w:rPr>
          <w:lang w:val="fr-FR"/>
        </w:rPr>
      </w:pPr>
    </w:p>
    <w:p w14:paraId="020582E0" w14:textId="77777777" w:rsidR="00DA6BD3" w:rsidRDefault="00DA6BD3">
      <w:pPr>
        <w:jc w:val="both"/>
        <w:rPr>
          <w:lang w:val="fr-FR"/>
        </w:rPr>
      </w:pPr>
    </w:p>
    <w:p w14:paraId="020582E1" w14:textId="6D357365" w:rsidR="00DA6BD3" w:rsidRDefault="009C496D">
      <w:pPr>
        <w:jc w:val="both"/>
        <w:rPr>
          <w:lang w:val="fr-FR"/>
        </w:rPr>
      </w:pPr>
      <w:r>
        <w:rPr>
          <w:lang w:val="fr-FR"/>
        </w:rPr>
        <w:t>Nom de l’entrepirse : ______________________</w:t>
      </w:r>
    </w:p>
    <w:p w14:paraId="66B49F7B" w14:textId="77777777" w:rsidR="009C496D" w:rsidRDefault="009C496D">
      <w:pPr>
        <w:jc w:val="both"/>
        <w:rPr>
          <w:lang w:val="fr-FR"/>
        </w:rPr>
      </w:pPr>
    </w:p>
    <w:p w14:paraId="233DA8C5" w14:textId="4BCBF94B" w:rsidR="009C496D" w:rsidRDefault="009C496D">
      <w:pPr>
        <w:jc w:val="both"/>
        <w:rPr>
          <w:lang w:val="fr-FR"/>
        </w:rPr>
      </w:pPr>
      <w:r>
        <w:rPr>
          <w:lang w:val="fr-FR"/>
        </w:rPr>
        <w:t>Nom du CEO (vous !) : _____________________</w:t>
      </w:r>
    </w:p>
    <w:p w14:paraId="020582E2" w14:textId="77777777" w:rsidR="00DA6BD3" w:rsidRDefault="00DA6BD3">
      <w:pPr>
        <w:jc w:val="both"/>
        <w:rPr>
          <w:lang w:val="fr-FR"/>
        </w:rPr>
      </w:pPr>
    </w:p>
    <w:p w14:paraId="020582EC" w14:textId="77777777" w:rsidR="00DA6BD3" w:rsidRDefault="00DA6BD3">
      <w:pPr>
        <w:jc w:val="both"/>
        <w:rPr>
          <w:lang w:val="fr-FR"/>
        </w:rPr>
      </w:pPr>
    </w:p>
    <w:p w14:paraId="020582ED" w14:textId="77777777" w:rsidR="00DA6BD3" w:rsidRDefault="00DA6BD3">
      <w:pPr>
        <w:jc w:val="both"/>
        <w:rPr>
          <w:lang w:val="fr-FR"/>
        </w:rPr>
      </w:pPr>
    </w:p>
    <w:p w14:paraId="020582EE" w14:textId="77777777" w:rsidR="00DA6BD3" w:rsidRPr="004349FC" w:rsidRDefault="009C496D">
      <w:pPr>
        <w:jc w:val="both"/>
        <w:rPr>
          <w:lang w:val="fr-FR"/>
        </w:rPr>
      </w:pPr>
      <w:r>
        <w:rPr>
          <w:rFonts w:ascii="Century Gothic" w:eastAsia="Century Gothic" w:hAnsi="Century Gothic" w:cs="Century Gothic"/>
          <w:color w:val="323E4F"/>
          <w:lang w:val="fr-FR"/>
        </w:rPr>
        <w:t xml:space="preserve">Version 1.0 </w:t>
      </w:r>
    </w:p>
    <w:p w14:paraId="5F3B9747" w14:textId="42F65647" w:rsidR="00667E99" w:rsidRDefault="00064F86" w:rsidP="00064F86">
      <w:pPr>
        <w:pStyle w:val="Titre2"/>
      </w:pPr>
      <w:bookmarkStart w:id="0" w:name="_gjdgxs"/>
      <w:bookmarkEnd w:id="0"/>
      <w:r>
        <w:lastRenderedPageBreak/>
        <w:t>Bilan des chapitres</w:t>
      </w:r>
    </w:p>
    <w:p w14:paraId="0719C701" w14:textId="29E25216" w:rsidR="00064F86" w:rsidRPr="00064F86" w:rsidRDefault="00064F86" w:rsidP="00064F86">
      <w:pPr>
        <w:rPr>
          <w:lang w:val="fr-FR"/>
        </w:rPr>
      </w:pPr>
      <w:r>
        <w:rPr>
          <w:lang w:val="fr-FR"/>
        </w:rPr>
        <w:t xml:space="preserve">Reportez les versions installées dans les différents environnements et les branches actives de votre git dans </w:t>
      </w:r>
      <w:r>
        <w:rPr>
          <w:lang w:val="fr-FR"/>
        </w:rPr>
        <w:t xml:space="preserve">les tableaux suivants </w:t>
      </w:r>
      <w:r w:rsidR="009C496D">
        <w:rPr>
          <w:lang w:val="fr-FR"/>
        </w:rPr>
        <w:br/>
      </w:r>
    </w:p>
    <w:p w14:paraId="59894ECE" w14:textId="1DBEC5EE" w:rsidR="001E45F8" w:rsidRPr="001E45F8" w:rsidRDefault="001E45F8" w:rsidP="001E45F8">
      <w:pPr>
        <w:jc w:val="both"/>
        <w:rPr>
          <w:lang w:val="fr-FR"/>
        </w:rPr>
      </w:pPr>
      <w:r>
        <w:rPr>
          <w:b/>
          <w:bCs/>
          <w:lang w:val="fr-FR"/>
        </w:rPr>
        <w:t>Version</w:t>
      </w:r>
      <w:r>
        <w:rPr>
          <w:b/>
          <w:bCs/>
          <w:lang w:val="fr-FR"/>
        </w:rPr>
        <w:t xml:space="preserve"> du produit</w:t>
      </w:r>
      <w:r>
        <w:rPr>
          <w:b/>
          <w:bCs/>
          <w:lang w:val="fr-FR"/>
        </w:rPr>
        <w:t xml:space="preserve"> sur les environnements</w:t>
      </w:r>
      <w:r>
        <w:rPr>
          <w:lang w:val="fr-FR"/>
        </w:rPr>
        <w:t> :</w:t>
      </w:r>
    </w:p>
    <w:tbl>
      <w:tblPr>
        <w:tblW w:w="13302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1701"/>
        <w:gridCol w:w="1701"/>
        <w:gridCol w:w="1701"/>
        <w:gridCol w:w="1701"/>
        <w:gridCol w:w="1701"/>
        <w:gridCol w:w="1701"/>
        <w:gridCol w:w="1701"/>
      </w:tblGrid>
      <w:tr w:rsidR="00064F86" w14:paraId="699A9567" w14:textId="778CFA88" w:rsidTr="00064F86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84319" w14:textId="4C935B49" w:rsidR="00064F86" w:rsidRDefault="00064F86" w:rsidP="000B363C">
            <w:pPr>
              <w:spacing w:before="0" w:after="0" w:line="240" w:lineRule="auto"/>
              <w:jc w:val="both"/>
              <w:rPr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DC50" w14:textId="292D5EAC" w:rsidR="00064F86" w:rsidRPr="000B363C" w:rsidRDefault="00064F86" w:rsidP="000B363C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</w:t>
            </w:r>
            <w:r w:rsidRPr="000B363C">
              <w:rPr>
                <w:b/>
                <w:bCs/>
                <w:lang w:val="fr-FR"/>
              </w:rPr>
              <w:t xml:space="preserve"> 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DC8F" w14:textId="7A8CCA9C" w:rsidR="00064F86" w:rsidRPr="000B363C" w:rsidRDefault="00064F86" w:rsidP="000B363C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</w:t>
            </w:r>
            <w:r w:rsidRPr="000B363C">
              <w:rPr>
                <w:b/>
                <w:bCs/>
                <w:lang w:val="fr-FR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1C33" w14:textId="1A91BF13" w:rsidR="00064F86" w:rsidRPr="000B363C" w:rsidRDefault="00064F86" w:rsidP="000B363C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</w:t>
            </w:r>
            <w:r w:rsidRPr="000B363C">
              <w:rPr>
                <w:b/>
                <w:bCs/>
                <w:lang w:val="fr-FR"/>
              </w:rPr>
              <w:t xml:space="preserve"> 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02D2" w14:textId="2EF9A1A3" w:rsidR="00064F86" w:rsidRPr="000B363C" w:rsidRDefault="00064F86" w:rsidP="000B363C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</w:t>
            </w:r>
            <w:r w:rsidRPr="000B363C">
              <w:rPr>
                <w:b/>
                <w:bCs/>
                <w:lang w:val="fr-FR"/>
              </w:rPr>
              <w:t xml:space="preserve"> 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C25A" w14:textId="24ADBBC9" w:rsidR="00064F86" w:rsidRPr="000B363C" w:rsidRDefault="00064F86" w:rsidP="000B363C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</w:t>
            </w:r>
            <w:r w:rsidRPr="000B363C">
              <w:rPr>
                <w:b/>
                <w:bCs/>
                <w:lang w:val="fr-FR"/>
              </w:rPr>
              <w:t xml:space="preserve"> 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73AE" w14:textId="170E192A" w:rsidR="00064F86" w:rsidRPr="000B363C" w:rsidRDefault="00064F86" w:rsidP="000B363C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 xml:space="preserve">Chapitre </w:t>
            </w:r>
            <w:r w:rsidRPr="000B363C">
              <w:rPr>
                <w:b/>
                <w:bCs/>
                <w:lang w:val="fr-FR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303C" w14:textId="6CCE1F04" w:rsidR="00064F86" w:rsidRPr="000B363C" w:rsidRDefault="00064F86" w:rsidP="000B363C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 xml:space="preserve">Chapitre </w:t>
            </w:r>
            <w:r w:rsidRPr="000B363C">
              <w:rPr>
                <w:b/>
                <w:bCs/>
                <w:lang w:val="fr-FR"/>
              </w:rPr>
              <w:t>9</w:t>
            </w:r>
          </w:p>
        </w:tc>
      </w:tr>
      <w:tr w:rsidR="00064F86" w14:paraId="60ED9728" w14:textId="626B5F50" w:rsidTr="00064F86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97F98" w14:textId="35FE90F3" w:rsidR="00064F86" w:rsidRDefault="00064F86" w:rsidP="001E45F8">
            <w:pPr>
              <w:spacing w:before="0"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Dev 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0163" w14:textId="01206B79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03E2" w14:textId="146BA833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6EA0" w14:textId="5BC7A0AB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1322" w14:textId="3EB5B403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5112" w14:textId="13EB234B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E728" w14:textId="68F180E8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6118" w14:textId="3C28166F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</w:tr>
      <w:tr w:rsidR="00064F86" w14:paraId="66F96D7D" w14:textId="107DB82E" w:rsidTr="00064F86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26FA6" w14:textId="77777777" w:rsidR="00064F86" w:rsidRDefault="00064F86" w:rsidP="001E45F8">
            <w:pPr>
              <w:spacing w:before="0"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Dev Ref 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9C8B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2DC7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5391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8F8A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A2F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BF7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3C0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</w:tr>
      <w:tr w:rsidR="00064F86" w14:paraId="4235E55C" w14:textId="63728893" w:rsidTr="00064F86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2F27" w14:textId="77777777" w:rsidR="00064F86" w:rsidRDefault="00064F86" w:rsidP="001E45F8">
            <w:pPr>
              <w:spacing w:before="0"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Recette 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928D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CC8F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ABCE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66DD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848F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3BDE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68B6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</w:tr>
      <w:tr w:rsidR="00064F86" w14:paraId="5D14FB4E" w14:textId="4433EAE1" w:rsidTr="00064F8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C953" w14:textId="77777777" w:rsidR="00064F86" w:rsidRDefault="00064F86" w:rsidP="001E45F8">
            <w:pPr>
              <w:spacing w:before="0"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Production 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936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E79A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CE06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ED9C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F816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DEEA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8EA3" w14:textId="77777777" w:rsidR="00064F86" w:rsidRPr="00064F86" w:rsidRDefault="00064F86" w:rsidP="001E45F8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</w:tr>
    </w:tbl>
    <w:p w14:paraId="119D5212" w14:textId="77777777" w:rsidR="00064F86" w:rsidRDefault="00064F86" w:rsidP="001E45F8">
      <w:pPr>
        <w:jc w:val="both"/>
        <w:rPr>
          <w:b/>
          <w:bCs/>
          <w:lang w:val="fr-FR"/>
        </w:rPr>
      </w:pPr>
    </w:p>
    <w:p w14:paraId="08F9BA87" w14:textId="494C5D1F" w:rsidR="001E45F8" w:rsidRDefault="001E45F8" w:rsidP="001E45F8">
      <w:pPr>
        <w:jc w:val="both"/>
        <w:rPr>
          <w:lang w:val="fr-FR"/>
        </w:rPr>
      </w:pPr>
      <w:r>
        <w:rPr>
          <w:b/>
          <w:bCs/>
          <w:lang w:val="fr-FR"/>
        </w:rPr>
        <w:t>Branches existantes</w:t>
      </w:r>
      <w:r>
        <w:rPr>
          <w:lang w:val="fr-FR"/>
        </w:rPr>
        <w:t> :</w:t>
      </w:r>
    </w:p>
    <w:tbl>
      <w:tblPr>
        <w:tblW w:w="14034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843"/>
        <w:gridCol w:w="1820"/>
        <w:gridCol w:w="1866"/>
        <w:gridCol w:w="1842"/>
        <w:gridCol w:w="1843"/>
        <w:gridCol w:w="1985"/>
      </w:tblGrid>
      <w:tr w:rsidR="00064F86" w14:paraId="03B33A60" w14:textId="77777777" w:rsidTr="00064F86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F836" w14:textId="77777777" w:rsidR="00064F86" w:rsidRDefault="00064F86" w:rsidP="00830619">
            <w:pPr>
              <w:spacing w:before="0" w:after="0" w:line="240" w:lineRule="auto"/>
              <w:jc w:val="both"/>
              <w:rPr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356F" w14:textId="77777777" w:rsidR="00064F86" w:rsidRPr="000B363C" w:rsidRDefault="00064F86" w:rsidP="00830619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C94D" w14:textId="77777777" w:rsidR="00064F86" w:rsidRPr="000B363C" w:rsidRDefault="00064F86" w:rsidP="00830619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 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70FA" w14:textId="77777777" w:rsidR="00064F86" w:rsidRPr="000B363C" w:rsidRDefault="00064F86" w:rsidP="00830619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 5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724" w14:textId="77777777" w:rsidR="00064F86" w:rsidRPr="000B363C" w:rsidRDefault="00064F86" w:rsidP="00830619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 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7E46" w14:textId="77777777" w:rsidR="00064F86" w:rsidRPr="000B363C" w:rsidRDefault="00064F86" w:rsidP="00830619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 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EDC3" w14:textId="77777777" w:rsidR="00064F86" w:rsidRPr="000B363C" w:rsidRDefault="00064F86" w:rsidP="00830619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 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43BA" w14:textId="77777777" w:rsidR="00064F86" w:rsidRPr="000B363C" w:rsidRDefault="00064F86" w:rsidP="00830619">
            <w:pPr>
              <w:spacing w:before="0" w:after="0" w:line="240" w:lineRule="auto"/>
              <w:jc w:val="center"/>
              <w:rPr>
                <w:b/>
                <w:bCs/>
                <w:lang w:val="fr-FR"/>
              </w:rPr>
            </w:pPr>
            <w:r w:rsidRPr="000B363C">
              <w:rPr>
                <w:b/>
                <w:bCs/>
                <w:lang w:val="fr-FR"/>
              </w:rPr>
              <w:t>Chapitre 9</w:t>
            </w:r>
          </w:p>
        </w:tc>
      </w:tr>
      <w:tr w:rsidR="00064F86" w14:paraId="257C6F27" w14:textId="77777777" w:rsidTr="00064F86">
        <w:tblPrEx>
          <w:tblCellMar>
            <w:top w:w="0" w:type="dxa"/>
            <w:bottom w:w="0" w:type="dxa"/>
          </w:tblCellMar>
        </w:tblPrEx>
        <w:trPr>
          <w:trHeight w:val="30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F0C4F" w14:textId="77777777" w:rsidR="00064F86" w:rsidRDefault="00064F86" w:rsidP="00830619">
            <w:pPr>
              <w:spacing w:before="0" w:after="0" w:line="240" w:lineRule="auto"/>
              <w:jc w:val="both"/>
              <w:rPr>
                <w:lang w:val="fr-FR"/>
              </w:rPr>
            </w:pPr>
          </w:p>
          <w:p w14:paraId="6990F59C" w14:textId="77777777" w:rsidR="00064F86" w:rsidRDefault="00064F86" w:rsidP="00830619">
            <w:pPr>
              <w:spacing w:before="0" w:after="0" w:line="240" w:lineRule="auto"/>
              <w:jc w:val="both"/>
              <w:rPr>
                <w:lang w:val="fr-FR"/>
              </w:rPr>
            </w:pPr>
          </w:p>
          <w:p w14:paraId="105F3FA9" w14:textId="77777777" w:rsidR="00064F86" w:rsidRDefault="00064F86" w:rsidP="00830619">
            <w:pPr>
              <w:spacing w:before="0" w:after="0" w:line="240" w:lineRule="auto"/>
              <w:jc w:val="both"/>
              <w:rPr>
                <w:lang w:val="fr-FR"/>
              </w:rPr>
            </w:pPr>
          </w:p>
          <w:p w14:paraId="4E04F574" w14:textId="77777777" w:rsidR="00064F86" w:rsidRDefault="00064F86" w:rsidP="00830619">
            <w:pPr>
              <w:spacing w:before="0" w:after="0" w:line="240" w:lineRule="auto"/>
              <w:jc w:val="both"/>
              <w:rPr>
                <w:lang w:val="fr-FR"/>
              </w:rPr>
            </w:pPr>
          </w:p>
          <w:p w14:paraId="29252A4E" w14:textId="77777777" w:rsidR="00064F86" w:rsidRDefault="00064F86" w:rsidP="00830619">
            <w:pPr>
              <w:spacing w:before="0" w:after="0" w:line="240" w:lineRule="auto"/>
              <w:jc w:val="both"/>
              <w:rPr>
                <w:lang w:val="fr-FR"/>
              </w:rPr>
            </w:pPr>
          </w:p>
          <w:p w14:paraId="0DD31579" w14:textId="2F494692" w:rsidR="00064F86" w:rsidRDefault="00064F86" w:rsidP="00830619">
            <w:pPr>
              <w:spacing w:before="0"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Liste </w:t>
            </w:r>
            <w:r>
              <w:rPr>
                <w:lang w:val="fr-FR"/>
              </w:rPr>
              <w:br/>
              <w:t>des branches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7117" w14:textId="77777777" w:rsidR="00064F86" w:rsidRPr="00064F86" w:rsidRDefault="00064F86" w:rsidP="00830619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6256" w14:textId="77777777" w:rsidR="00064F86" w:rsidRPr="00064F86" w:rsidRDefault="00064F86" w:rsidP="00830619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5510" w14:textId="77777777" w:rsidR="00064F86" w:rsidRPr="00064F86" w:rsidRDefault="00064F86" w:rsidP="00830619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F5CB" w14:textId="77777777" w:rsidR="00064F86" w:rsidRPr="00064F86" w:rsidRDefault="00064F86" w:rsidP="00830619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4251" w14:textId="77777777" w:rsidR="00064F86" w:rsidRPr="00064F86" w:rsidRDefault="00064F86" w:rsidP="00830619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ED09" w14:textId="77777777" w:rsidR="00064F86" w:rsidRPr="00064F86" w:rsidRDefault="00064F86" w:rsidP="00830619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5F08" w14:textId="77777777" w:rsidR="00064F86" w:rsidRPr="00064F86" w:rsidRDefault="00064F86" w:rsidP="00830619">
            <w:pPr>
              <w:spacing w:before="0" w:after="0" w:line="240" w:lineRule="auto"/>
              <w:jc w:val="both"/>
              <w:rPr>
                <w:sz w:val="20"/>
                <w:szCs w:val="20"/>
                <w:lang w:val="fr-FR"/>
              </w:rPr>
            </w:pPr>
          </w:p>
        </w:tc>
      </w:tr>
    </w:tbl>
    <w:p w14:paraId="64890A9B" w14:textId="77777777" w:rsidR="00E44FB9" w:rsidRDefault="00E44FB9" w:rsidP="00E44FB9">
      <w:pPr>
        <w:pStyle w:val="Titre2"/>
      </w:pPr>
      <w:r>
        <w:lastRenderedPageBreak/>
        <w:t>Screenshot Git</w:t>
      </w:r>
    </w:p>
    <w:p w14:paraId="1CA33D55" w14:textId="77777777" w:rsidR="00E44FB9" w:rsidRDefault="00E44FB9" w:rsidP="00E44F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0970"/>
      </w:tblGrid>
      <w:tr w:rsidR="00E44FB9" w14:paraId="5BDFDDCA" w14:textId="77777777" w:rsidTr="00E44FB9">
        <w:trPr>
          <w:trHeight w:val="2211"/>
        </w:trPr>
        <w:tc>
          <w:tcPr>
            <w:tcW w:w="0" w:type="auto"/>
            <w:vAlign w:val="center"/>
          </w:tcPr>
          <w:p w14:paraId="621CCD56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Screenshot Git </w:t>
            </w:r>
          </w:p>
          <w:p w14:paraId="1C4FF79B" w14:textId="5A86028D" w:rsidR="00E44FB9" w:rsidRP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 w:rsidRPr="00E44FB9">
              <w:rPr>
                <w:b/>
                <w:bCs/>
                <w:lang w:val="fr-FR"/>
              </w:rPr>
              <w:t>Chapitre 3</w:t>
            </w:r>
          </w:p>
        </w:tc>
        <w:tc>
          <w:tcPr>
            <w:tcW w:w="0" w:type="auto"/>
          </w:tcPr>
          <w:p w14:paraId="42DAB85F" w14:textId="77777777" w:rsidR="00E44FB9" w:rsidRDefault="00E44FB9" w:rsidP="00E44FB9">
            <w:pPr>
              <w:rPr>
                <w:lang w:val="fr-FR"/>
              </w:rPr>
            </w:pPr>
          </w:p>
        </w:tc>
      </w:tr>
      <w:tr w:rsidR="00E44FB9" w14:paraId="670FF68B" w14:textId="77777777" w:rsidTr="00E44FB9">
        <w:trPr>
          <w:trHeight w:val="2211"/>
        </w:trPr>
        <w:tc>
          <w:tcPr>
            <w:tcW w:w="0" w:type="auto"/>
            <w:vAlign w:val="center"/>
          </w:tcPr>
          <w:p w14:paraId="08198B04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Screenshot Git </w:t>
            </w:r>
          </w:p>
          <w:p w14:paraId="364C80F3" w14:textId="09FA4893" w:rsidR="00E44FB9" w:rsidRP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 w:rsidRPr="00E44FB9">
              <w:rPr>
                <w:b/>
                <w:bCs/>
                <w:lang w:val="fr-FR"/>
              </w:rPr>
              <w:t>Chapitre 4</w:t>
            </w:r>
          </w:p>
        </w:tc>
        <w:tc>
          <w:tcPr>
            <w:tcW w:w="0" w:type="auto"/>
          </w:tcPr>
          <w:p w14:paraId="2FFBB9B4" w14:textId="77777777" w:rsidR="00E44FB9" w:rsidRDefault="00E44FB9" w:rsidP="00E44FB9">
            <w:pPr>
              <w:rPr>
                <w:lang w:val="fr-FR"/>
              </w:rPr>
            </w:pPr>
          </w:p>
        </w:tc>
      </w:tr>
      <w:tr w:rsidR="00E44FB9" w14:paraId="62328CE6" w14:textId="77777777" w:rsidTr="00E44FB9">
        <w:trPr>
          <w:trHeight w:val="2211"/>
        </w:trPr>
        <w:tc>
          <w:tcPr>
            <w:tcW w:w="0" w:type="auto"/>
            <w:vAlign w:val="center"/>
          </w:tcPr>
          <w:p w14:paraId="56F6C69C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Screenshot Git </w:t>
            </w:r>
          </w:p>
          <w:p w14:paraId="6A722FA0" w14:textId="3A568FEA" w:rsidR="00E44FB9" w:rsidRP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 w:rsidRPr="00E44FB9">
              <w:rPr>
                <w:b/>
                <w:bCs/>
                <w:lang w:val="fr-FR"/>
              </w:rPr>
              <w:t>Chapitre 5</w:t>
            </w:r>
          </w:p>
        </w:tc>
        <w:tc>
          <w:tcPr>
            <w:tcW w:w="0" w:type="auto"/>
          </w:tcPr>
          <w:p w14:paraId="3999F401" w14:textId="77777777" w:rsidR="00E44FB9" w:rsidRDefault="00E44FB9" w:rsidP="00E44FB9">
            <w:pPr>
              <w:rPr>
                <w:lang w:val="fr-FR"/>
              </w:rPr>
            </w:pPr>
          </w:p>
        </w:tc>
      </w:tr>
      <w:tr w:rsidR="00E44FB9" w14:paraId="1699A18F" w14:textId="77777777" w:rsidTr="00E44FB9">
        <w:trPr>
          <w:trHeight w:val="2211"/>
        </w:trPr>
        <w:tc>
          <w:tcPr>
            <w:tcW w:w="0" w:type="auto"/>
            <w:vAlign w:val="center"/>
          </w:tcPr>
          <w:p w14:paraId="542E2450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Screenshot Git </w:t>
            </w:r>
          </w:p>
          <w:p w14:paraId="485438C8" w14:textId="15666C64" w:rsidR="00E44FB9" w:rsidRP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 w:rsidRPr="00E44FB9">
              <w:rPr>
                <w:b/>
                <w:bCs/>
                <w:lang w:val="fr-FR"/>
              </w:rPr>
              <w:t>Chapitre 6</w:t>
            </w:r>
          </w:p>
        </w:tc>
        <w:tc>
          <w:tcPr>
            <w:tcW w:w="0" w:type="auto"/>
          </w:tcPr>
          <w:p w14:paraId="621339B4" w14:textId="77777777" w:rsidR="00E44FB9" w:rsidRDefault="00E44FB9" w:rsidP="00E44FB9">
            <w:pPr>
              <w:rPr>
                <w:lang w:val="fr-FR"/>
              </w:rPr>
            </w:pPr>
          </w:p>
        </w:tc>
      </w:tr>
      <w:tr w:rsidR="00E44FB9" w14:paraId="20FDE14A" w14:textId="77777777" w:rsidTr="00E44FB9">
        <w:trPr>
          <w:trHeight w:val="2211"/>
        </w:trPr>
        <w:tc>
          <w:tcPr>
            <w:tcW w:w="0" w:type="auto"/>
            <w:vAlign w:val="center"/>
          </w:tcPr>
          <w:p w14:paraId="09340282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Screenshot Git </w:t>
            </w:r>
          </w:p>
          <w:p w14:paraId="1ED7A565" w14:textId="7E59D481" w:rsidR="00E44FB9" w:rsidRP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 w:rsidRPr="00E44FB9">
              <w:rPr>
                <w:b/>
                <w:bCs/>
                <w:lang w:val="fr-FR"/>
              </w:rPr>
              <w:t>Chapitre 7</w:t>
            </w:r>
          </w:p>
        </w:tc>
        <w:tc>
          <w:tcPr>
            <w:tcW w:w="0" w:type="auto"/>
          </w:tcPr>
          <w:p w14:paraId="51F0E13E" w14:textId="77777777" w:rsidR="00E44FB9" w:rsidRDefault="00E44FB9" w:rsidP="00E44FB9">
            <w:pPr>
              <w:rPr>
                <w:lang w:val="fr-FR"/>
              </w:rPr>
            </w:pPr>
          </w:p>
        </w:tc>
      </w:tr>
      <w:tr w:rsidR="00E44FB9" w14:paraId="6B8DFA36" w14:textId="77777777" w:rsidTr="00E44FB9">
        <w:trPr>
          <w:trHeight w:val="2211"/>
        </w:trPr>
        <w:tc>
          <w:tcPr>
            <w:tcW w:w="0" w:type="auto"/>
            <w:vAlign w:val="center"/>
          </w:tcPr>
          <w:p w14:paraId="27830786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Screenshot Git </w:t>
            </w:r>
          </w:p>
          <w:p w14:paraId="46B89E96" w14:textId="3079FB4C" w:rsidR="00E44FB9" w:rsidRP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 w:rsidRPr="00E44FB9">
              <w:rPr>
                <w:b/>
                <w:bCs/>
                <w:lang w:val="fr-FR"/>
              </w:rPr>
              <w:t>Chapitre 8</w:t>
            </w:r>
          </w:p>
        </w:tc>
        <w:tc>
          <w:tcPr>
            <w:tcW w:w="0" w:type="auto"/>
          </w:tcPr>
          <w:p w14:paraId="33A8BE01" w14:textId="77777777" w:rsidR="00E44FB9" w:rsidRDefault="00E44FB9" w:rsidP="00E44FB9">
            <w:pPr>
              <w:rPr>
                <w:lang w:val="fr-FR"/>
              </w:rPr>
            </w:pPr>
          </w:p>
        </w:tc>
      </w:tr>
      <w:tr w:rsidR="00E44FB9" w14:paraId="61FB99EA" w14:textId="77777777" w:rsidTr="00E44FB9">
        <w:trPr>
          <w:trHeight w:val="2211"/>
        </w:trPr>
        <w:tc>
          <w:tcPr>
            <w:tcW w:w="0" w:type="auto"/>
            <w:vAlign w:val="center"/>
          </w:tcPr>
          <w:p w14:paraId="68C46463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Screenshot Git </w:t>
            </w:r>
          </w:p>
          <w:p w14:paraId="40C4DF41" w14:textId="4AAF29A1" w:rsidR="00E44FB9" w:rsidRP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  <w:r w:rsidRPr="00E44FB9">
              <w:rPr>
                <w:b/>
                <w:bCs/>
                <w:lang w:val="fr-FR"/>
              </w:rPr>
              <w:t>Chapitre 9</w:t>
            </w:r>
          </w:p>
        </w:tc>
        <w:tc>
          <w:tcPr>
            <w:tcW w:w="0" w:type="auto"/>
          </w:tcPr>
          <w:p w14:paraId="5BB5A158" w14:textId="77777777" w:rsidR="00E44FB9" w:rsidRDefault="00E44FB9" w:rsidP="00E44FB9">
            <w:pPr>
              <w:rPr>
                <w:lang w:val="fr-FR"/>
              </w:rPr>
            </w:pPr>
          </w:p>
        </w:tc>
      </w:tr>
      <w:tr w:rsidR="00E44FB9" w14:paraId="7E08CEA2" w14:textId="77777777" w:rsidTr="009C496D">
        <w:trPr>
          <w:trHeight w:val="8781"/>
        </w:trPr>
        <w:tc>
          <w:tcPr>
            <w:tcW w:w="1980" w:type="dxa"/>
            <w:vAlign w:val="center"/>
          </w:tcPr>
          <w:p w14:paraId="4E6DF1AA" w14:textId="77777777" w:rsidR="00E44FB9" w:rsidRDefault="00E44FB9" w:rsidP="00E44FB9">
            <w:pPr>
              <w:jc w:val="both"/>
              <w:rPr>
                <w:b/>
                <w:bCs/>
                <w:i/>
                <w:iCs/>
                <w:lang w:val="fr-FR"/>
              </w:rPr>
            </w:pPr>
            <w:r w:rsidRPr="00E44FB9">
              <w:rPr>
                <w:b/>
                <w:bCs/>
                <w:i/>
                <w:iCs/>
                <w:lang w:val="fr-FR"/>
              </w:rPr>
              <w:t xml:space="preserve">Chapitre </w:t>
            </w:r>
            <w:r>
              <w:rPr>
                <w:b/>
                <w:bCs/>
                <w:i/>
                <w:iCs/>
                <w:lang w:val="fr-FR"/>
              </w:rPr>
              <w:t>X</w:t>
            </w:r>
          </w:p>
          <w:p w14:paraId="165DCCF4" w14:textId="77AFC168" w:rsidR="00E44FB9" w:rsidRPr="00E44FB9" w:rsidRDefault="00E44FB9" w:rsidP="00E44FB9">
            <w:pPr>
              <w:jc w:val="both"/>
              <w:rPr>
                <w:b/>
                <w:bCs/>
                <w:i/>
                <w:iCs/>
                <w:lang w:val="fr-FR"/>
              </w:rPr>
            </w:pPr>
          </w:p>
          <w:p w14:paraId="32EC1350" w14:textId="25ADC4A6" w:rsidR="00E44FB9" w:rsidRDefault="00E44FB9" w:rsidP="00E44FB9">
            <w:pPr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Déposer ici le screenshot de la discussion finale.</w:t>
            </w:r>
          </w:p>
          <w:p w14:paraId="18269A78" w14:textId="603A9B6B" w:rsidR="009C496D" w:rsidRPr="004349FC" w:rsidRDefault="009C496D" w:rsidP="00E44FB9">
            <w:pPr>
              <w:jc w:val="both"/>
              <w:rPr>
                <w:lang w:val="fr-FR"/>
              </w:rPr>
            </w:pPr>
            <w:r>
              <w:rPr>
                <w:i/>
                <w:iCs/>
                <w:lang w:val="fr-FR"/>
              </w:rPr>
              <w:t>Pour récupérer le cadeau</w:t>
            </w:r>
          </w:p>
          <w:p w14:paraId="51D9A9B7" w14:textId="77777777" w:rsidR="00E44FB9" w:rsidRDefault="00E44FB9" w:rsidP="00E44FB9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0970" w:type="dxa"/>
          </w:tcPr>
          <w:p w14:paraId="26509FA2" w14:textId="77777777" w:rsidR="00E44FB9" w:rsidRDefault="00E44FB9" w:rsidP="00E44FB9">
            <w:pPr>
              <w:rPr>
                <w:lang w:val="fr-FR"/>
              </w:rPr>
            </w:pPr>
          </w:p>
        </w:tc>
      </w:tr>
    </w:tbl>
    <w:p w14:paraId="562BF4F8" w14:textId="2B51C1E7" w:rsidR="00E44FB9" w:rsidRDefault="00E44FB9" w:rsidP="00E44FB9">
      <w:pPr>
        <w:rPr>
          <w:lang w:val="fr-FR"/>
        </w:rPr>
        <w:sectPr w:rsidR="00E44FB9" w:rsidSect="00E44FB9">
          <w:footerReference w:type="even" r:id="rId8"/>
          <w:footerReference w:type="default" r:id="rId9"/>
          <w:footerReference w:type="first" r:id="rId10"/>
          <w:pgSz w:w="15840" w:h="12240" w:orient="landscape"/>
          <w:pgMar w:top="851" w:right="1440" w:bottom="567" w:left="1440" w:header="709" w:footer="709" w:gutter="0"/>
          <w:cols w:space="720"/>
          <w:docGrid w:linePitch="299"/>
        </w:sectPr>
      </w:pPr>
    </w:p>
    <w:p w14:paraId="02058555" w14:textId="488FD5F3" w:rsidR="00DA6BD3" w:rsidRPr="004349FC" w:rsidRDefault="00DA6BD3" w:rsidP="009C496D">
      <w:pPr>
        <w:pageBreakBefore/>
        <w:jc w:val="both"/>
        <w:rPr>
          <w:lang w:val="fr-FR"/>
        </w:rPr>
      </w:pPr>
    </w:p>
    <w:sectPr w:rsidR="00DA6BD3" w:rsidRPr="004349FC" w:rsidSect="00AA7B34">
      <w:pgSz w:w="12240" w:h="15840"/>
      <w:pgMar w:top="851" w:right="1183" w:bottom="709" w:left="1276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89B3" w14:textId="77777777" w:rsidR="009C496D" w:rsidRDefault="009C496D">
      <w:pPr>
        <w:spacing w:before="0" w:after="0" w:line="240" w:lineRule="auto"/>
      </w:pPr>
      <w:r>
        <w:separator/>
      </w:r>
    </w:p>
  </w:endnote>
  <w:endnote w:type="continuationSeparator" w:id="0">
    <w:p w14:paraId="0FCF2A9F" w14:textId="77777777" w:rsidR="009C496D" w:rsidRDefault="009C496D">
      <w:pPr>
        <w:spacing w:before="0" w:after="0" w:line="240" w:lineRule="auto"/>
      </w:pPr>
      <w:r>
        <w:continuationSeparator/>
      </w:r>
    </w:p>
  </w:endnote>
  <w:endnote w:type="continuationNotice" w:id="1">
    <w:p w14:paraId="4C9E59E4" w14:textId="77777777" w:rsidR="00937773" w:rsidRDefault="0093777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82F9" w14:textId="6F09FFAA" w:rsidR="009C496D" w:rsidRPr="004349FC" w:rsidRDefault="009C496D" w:rsidP="00064F86">
    <w:pPr>
      <w:pBdr>
        <w:top w:val="single" w:sz="4" w:space="0" w:color="808080"/>
        <w:left w:val="single" w:sz="2" w:space="31" w:color="FFFFFF"/>
        <w:bottom w:val="single" w:sz="2" w:space="31" w:color="FFFFFF"/>
        <w:right w:val="single" w:sz="2" w:space="31" w:color="FFFFFF"/>
      </w:pBdr>
      <w:tabs>
        <w:tab w:val="right" w:pos="9072"/>
      </w:tabs>
      <w:spacing w:after="0"/>
      <w:rPr>
        <w:lang w:val="fr-FR"/>
      </w:rPr>
    </w:pP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t>© IUT de Montreuil. Support Qualité du dev S5</w:t>
    </w: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tab/>
      <w:t xml:space="preserve">Page </w:t>
    </w:r>
    <w:r>
      <w:rPr>
        <w:rFonts w:ascii="Helvetica Neue" w:eastAsia="Helvetica Neue" w:hAnsi="Helvetica Neue" w:cs="Helvetica Neue"/>
        <w:color w:val="808080"/>
        <w:sz w:val="16"/>
        <w:szCs w:val="16"/>
      </w:rPr>
      <w:fldChar w:fldCharType="begin"/>
    </w: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instrText xml:space="preserve"> PAGE </w:instrText>
    </w:r>
    <w:r>
      <w:rPr>
        <w:rFonts w:ascii="Helvetica Neue" w:eastAsia="Helvetica Neue" w:hAnsi="Helvetica Neue" w:cs="Helvetica Neue"/>
        <w:color w:val="808080"/>
        <w:sz w:val="16"/>
        <w:szCs w:val="16"/>
      </w:rPr>
      <w:fldChar w:fldCharType="separate"/>
    </w: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t>4</w:t>
    </w:r>
    <w:r>
      <w:rPr>
        <w:rFonts w:ascii="Helvetica Neue" w:eastAsia="Helvetica Neue" w:hAnsi="Helvetica Neue" w:cs="Helvetica Neue"/>
        <w:color w:val="808080"/>
        <w:sz w:val="16"/>
        <w:szCs w:val="16"/>
      </w:rPr>
      <w:fldChar w:fldCharType="end"/>
    </w: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t xml:space="preserve"> sur </w:t>
    </w:r>
    <w:r>
      <w:rPr>
        <w:rFonts w:ascii="Helvetica Neue" w:eastAsia="Helvetica Neue" w:hAnsi="Helvetica Neue" w:cs="Helvetica Neue"/>
        <w:color w:val="808080"/>
        <w:sz w:val="16"/>
        <w:szCs w:val="16"/>
      </w:rPr>
      <w:fldChar w:fldCharType="begin"/>
    </w: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instrText xml:space="preserve"> NUMPAGES </w:instrText>
    </w:r>
    <w:r>
      <w:rPr>
        <w:rFonts w:ascii="Helvetica Neue" w:eastAsia="Helvetica Neue" w:hAnsi="Helvetica Neue" w:cs="Helvetica Neue"/>
        <w:color w:val="808080"/>
        <w:sz w:val="16"/>
        <w:szCs w:val="16"/>
      </w:rPr>
      <w:fldChar w:fldCharType="separate"/>
    </w: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t>5</w:t>
    </w:r>
    <w:r>
      <w:rPr>
        <w:rFonts w:ascii="Helvetica Neue" w:eastAsia="Helvetica Neue" w:hAnsi="Helvetica Neue" w:cs="Helvetica Neue"/>
        <w:color w:val="808080"/>
        <w:sz w:val="16"/>
        <w:szCs w:val="16"/>
      </w:rPr>
      <w:fldChar w:fldCharType="end"/>
    </w:r>
    <w:r w:rsidRPr="004349FC">
      <w:rPr>
        <w:rFonts w:ascii="Helvetica Neue" w:eastAsia="Helvetica Neue" w:hAnsi="Helvetica Neue" w:cs="Helvetica Neue"/>
        <w:color w:val="808080"/>
        <w:sz w:val="16"/>
        <w:szCs w:val="16"/>
        <w:lang w:val="fr-F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A253" w14:textId="6891CF1B" w:rsidR="00AA7B34" w:rsidRDefault="00AA7B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3DC9" w14:textId="72B77614" w:rsidR="00AA7B34" w:rsidRDefault="00AA7B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3D71" w14:textId="77777777" w:rsidR="009C496D" w:rsidRDefault="009C496D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4F90BF" w14:textId="77777777" w:rsidR="009C496D" w:rsidRDefault="009C496D">
      <w:pPr>
        <w:spacing w:before="0" w:after="0" w:line="240" w:lineRule="auto"/>
      </w:pPr>
      <w:r>
        <w:continuationSeparator/>
      </w:r>
    </w:p>
  </w:footnote>
  <w:footnote w:type="continuationNotice" w:id="1">
    <w:p w14:paraId="3EBA11B9" w14:textId="77777777" w:rsidR="00937773" w:rsidRDefault="0093777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17A9"/>
    <w:multiLevelType w:val="multilevel"/>
    <w:tmpl w:val="E27E883A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87953C1"/>
    <w:multiLevelType w:val="multilevel"/>
    <w:tmpl w:val="C9F416BC"/>
    <w:styleLink w:val="WWOutlineListStyl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151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94D1E53"/>
    <w:multiLevelType w:val="multilevel"/>
    <w:tmpl w:val="2C92356A"/>
    <w:styleLink w:val="LFO13"/>
    <w:lvl w:ilvl="0">
      <w:start w:val="1"/>
      <w:numFmt w:val="decimal"/>
      <w:pStyle w:val="En-ttedetabledesmatire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D935B5"/>
    <w:multiLevelType w:val="multilevel"/>
    <w:tmpl w:val="2AF43B3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71D6527"/>
    <w:multiLevelType w:val="multilevel"/>
    <w:tmpl w:val="99D2AF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04822F2"/>
    <w:multiLevelType w:val="multilevel"/>
    <w:tmpl w:val="AD3C61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293658E"/>
    <w:multiLevelType w:val="multilevel"/>
    <w:tmpl w:val="77D6D95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C485CA5"/>
    <w:multiLevelType w:val="multilevel"/>
    <w:tmpl w:val="DE84FD2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12C0836"/>
    <w:multiLevelType w:val="multilevel"/>
    <w:tmpl w:val="788CF0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BCF0FD2"/>
    <w:multiLevelType w:val="multilevel"/>
    <w:tmpl w:val="5BCABA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88662339">
    <w:abstractNumId w:val="1"/>
  </w:num>
  <w:num w:numId="2" w16cid:durableId="1455248230">
    <w:abstractNumId w:val="2"/>
  </w:num>
  <w:num w:numId="3" w16cid:durableId="2099136573">
    <w:abstractNumId w:val="9"/>
  </w:num>
  <w:num w:numId="4" w16cid:durableId="1237784876">
    <w:abstractNumId w:val="4"/>
  </w:num>
  <w:num w:numId="5" w16cid:durableId="1631978535">
    <w:abstractNumId w:val="0"/>
  </w:num>
  <w:num w:numId="6" w16cid:durableId="1162281511">
    <w:abstractNumId w:val="7"/>
  </w:num>
  <w:num w:numId="7" w16cid:durableId="1805191152">
    <w:abstractNumId w:val="8"/>
  </w:num>
  <w:num w:numId="8" w16cid:durableId="608007550">
    <w:abstractNumId w:val="5"/>
  </w:num>
  <w:num w:numId="9" w16cid:durableId="328951246">
    <w:abstractNumId w:val="6"/>
  </w:num>
  <w:num w:numId="10" w16cid:durableId="1252473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A6BD3"/>
    <w:rsid w:val="00064F86"/>
    <w:rsid w:val="00085C5A"/>
    <w:rsid w:val="000B363C"/>
    <w:rsid w:val="001E45F8"/>
    <w:rsid w:val="003A7B7D"/>
    <w:rsid w:val="004349FC"/>
    <w:rsid w:val="00667E99"/>
    <w:rsid w:val="00937773"/>
    <w:rsid w:val="009C496D"/>
    <w:rsid w:val="00A17B9F"/>
    <w:rsid w:val="00AA7B34"/>
    <w:rsid w:val="00D27660"/>
    <w:rsid w:val="00DA6BD3"/>
    <w:rsid w:val="00E44FB9"/>
    <w:rsid w:val="00EB59CA"/>
    <w:rsid w:val="00F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82D9"/>
  <w15:docId w15:val="{EB74BD75-B203-404F-860A-43981575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fr-FR" w:bidi="ar-SA"/>
      </w:rPr>
    </w:rPrDefault>
    <w:pPrDefault>
      <w:pPr>
        <w:tabs>
          <w:tab w:val="left" w:pos="1134"/>
        </w:tabs>
        <w:autoSpaceDN w:val="0"/>
        <w:spacing w:before="12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before="60" w:after="240"/>
      <w:outlineLvl w:val="0"/>
    </w:pPr>
    <w:rPr>
      <w:rFonts w:ascii="Century Gothic" w:eastAsia="Century Gothic" w:hAnsi="Century Gothic" w:cs="Century Gothic"/>
      <w:color w:val="1F4E79"/>
      <w:sz w:val="44"/>
      <w:szCs w:val="44"/>
    </w:rPr>
  </w:style>
  <w:style w:type="paragraph" w:styleId="Titre2">
    <w:name w:val="heading 2"/>
    <w:basedOn w:val="Normal"/>
    <w:next w:val="Normal"/>
    <w:uiPriority w:val="9"/>
    <w:unhideWhenUsed/>
    <w:qFormat/>
    <w:rsid w:val="004349FC"/>
    <w:pPr>
      <w:keepNext/>
      <w:numPr>
        <w:ilvl w:val="1"/>
        <w:numId w:val="1"/>
      </w:num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before="0" w:after="0" w:line="240" w:lineRule="auto"/>
      <w:outlineLvl w:val="1"/>
    </w:pPr>
    <w:rPr>
      <w:rFonts w:ascii="Century Gothic" w:eastAsia="Century Gothic" w:hAnsi="Century Gothic" w:cs="Century Gothic"/>
      <w:color w:val="1F4E79"/>
      <w:sz w:val="32"/>
      <w:szCs w:val="32"/>
      <w:lang w:val="fr-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before="180"/>
      <w:ind w:left="1134" w:hanging="1134"/>
      <w:outlineLvl w:val="2"/>
    </w:pPr>
    <w:rPr>
      <w:rFonts w:ascii="Century Gothic" w:eastAsia="Century Gothic" w:hAnsi="Century Gothic" w:cs="Century Gothic"/>
      <w:color w:val="1F4E79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before="240"/>
      <w:ind w:left="1134" w:hanging="1134"/>
      <w:outlineLvl w:val="3"/>
    </w:pPr>
    <w:rPr>
      <w:rFonts w:ascii="Century Gothic" w:eastAsia="Century Gothic" w:hAnsi="Century Gothic" w:cs="Century Gothic"/>
      <w:color w:val="1F4E79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before="240" w:after="60"/>
      <w:ind w:left="1134" w:hanging="1134"/>
      <w:outlineLvl w:val="4"/>
    </w:pPr>
    <w:rPr>
      <w:rFonts w:ascii="Helvetica Neue" w:eastAsia="Helvetica Neue" w:hAnsi="Helvetica Neue" w:cs="Helvetica Neue"/>
      <w:color w:val="282282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before="240" w:after="60"/>
      <w:ind w:left="1134" w:hanging="1134"/>
      <w:outlineLvl w:val="5"/>
    </w:pPr>
    <w:rPr>
      <w:color w:val="282282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styleId="Titre">
    <w:name w:val="Title"/>
    <w:basedOn w:val="Normal"/>
    <w:next w:val="Normal"/>
    <w:uiPriority w:val="10"/>
    <w:qFormat/>
    <w:pPr>
      <w:spacing w:after="0" w:line="204" w:lineRule="auto"/>
      <w:ind w:left="851"/>
    </w:pPr>
    <w:rPr>
      <w:rFonts w:ascii="Century Gothic" w:eastAsia="Century Gothic" w:hAnsi="Century Gothic" w:cs="Century Gothic"/>
      <w:color w:val="44546A"/>
      <w:sz w:val="96"/>
      <w:szCs w:val="96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  <w:ind w:left="851"/>
    </w:pPr>
    <w:rPr>
      <w:rFonts w:ascii="Century Gothic" w:eastAsia="Century Gothic" w:hAnsi="Century Gothic" w:cs="Century Gothic"/>
      <w:color w:val="5B9BD5"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</w:style>
  <w:style w:type="paragraph" w:styleId="En-ttedetabledesmatires">
    <w:name w:val="TOC Heading"/>
    <w:basedOn w:val="Titre1"/>
    <w:next w:val="Normal"/>
    <w:pPr>
      <w:keepLines/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 w:line="256" w:lineRule="auto"/>
    </w:pPr>
    <w:rPr>
      <w:rFonts w:ascii="Calibri" w:eastAsia="Times New Roman" w:hAnsi="Calibri" w:cs="Times New Roman"/>
      <w:color w:val="365F91"/>
      <w:sz w:val="32"/>
      <w:szCs w:val="32"/>
      <w:lang w:val="fr-FR"/>
    </w:rPr>
  </w:style>
  <w:style w:type="paragraph" w:styleId="TM1">
    <w:name w:val="toc 1"/>
    <w:basedOn w:val="Normal"/>
    <w:next w:val="Normal"/>
    <w:autoRedefine/>
    <w:pPr>
      <w:spacing w:after="100"/>
    </w:p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paragraph" w:styleId="TM3">
    <w:name w:val="toc 3"/>
    <w:basedOn w:val="Normal"/>
    <w:next w:val="Normal"/>
    <w:autoRedefine/>
    <w:pPr>
      <w:spacing w:after="100"/>
      <w:ind w:left="440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Citationintense">
    <w:name w:val="Intense Quote"/>
    <w:basedOn w:val="Normal"/>
    <w:next w:val="Normal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rPr>
      <w:i/>
      <w:iCs/>
      <w:color w:val="4F81BD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styleId="Sansinterligne">
    <w:name w:val="No Spacing"/>
    <w:pPr>
      <w:suppressAutoHyphens/>
      <w:spacing w:before="0" w:after="0" w:line="240" w:lineRule="auto"/>
    </w:pPr>
  </w:style>
  <w:style w:type="character" w:customStyle="1" w:styleId="Titre2Car">
    <w:name w:val="Titre 2 Car"/>
    <w:basedOn w:val="Policepardfaut"/>
    <w:rPr>
      <w:rFonts w:ascii="Century Gothic" w:eastAsia="Century Gothic" w:hAnsi="Century Gothic" w:cs="Century Gothic"/>
      <w:color w:val="1F4E79"/>
      <w:sz w:val="32"/>
      <w:szCs w:val="32"/>
      <w:lang w:val="fr-FR"/>
    </w:rPr>
  </w:style>
  <w:style w:type="character" w:customStyle="1" w:styleId="Titre1Car">
    <w:name w:val="Titre 1 Car"/>
    <w:basedOn w:val="Policepardfaut"/>
    <w:rPr>
      <w:rFonts w:ascii="Century Gothic" w:eastAsia="Century Gothic" w:hAnsi="Century Gothic" w:cs="Century Gothic"/>
      <w:color w:val="1F4E79"/>
      <w:sz w:val="44"/>
      <w:szCs w:val="44"/>
    </w:rPr>
  </w:style>
  <w:style w:type="table" w:styleId="Grilledutableau">
    <w:name w:val="Table Grid"/>
    <w:basedOn w:val="TableauNormal"/>
    <w:uiPriority w:val="39"/>
    <w:rsid w:val="00E44F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FO13">
    <w:name w:val="LFO13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A6E4-BAC5-4499-A1BE-A1BA059020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8ed0d54-54d7-4498-9042-bf1d68447b7b}" enabled="1" method="Privileged" siteId="{7512341a-42c3-44bb-beee-e013048f124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MARCINKOWSKI Jérémy</dc:creator>
  <dc:description/>
  <cp:lastModifiedBy>MARCINKOWSKI Jérémy</cp:lastModifiedBy>
  <cp:revision>3</cp:revision>
  <cp:lastPrinted>2024-11-14T13:13:00Z</cp:lastPrinted>
  <dcterms:created xsi:type="dcterms:W3CDTF">2024-11-14T13:14:00Z</dcterms:created>
  <dcterms:modified xsi:type="dcterms:W3CDTF">2024-11-14T13:16:00Z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b8c08-81ba-45a9-9c97-d94643324f96_Enabled">
    <vt:lpwstr>true</vt:lpwstr>
  </property>
  <property fmtid="{D5CDD505-2E9C-101B-9397-08002B2CF9AE}" pid="3" name="MSIP_Label_302b8c08-81ba-45a9-9c97-d94643324f96_SetDate">
    <vt:lpwstr>2024-11-14T13:12:54Z</vt:lpwstr>
  </property>
  <property fmtid="{D5CDD505-2E9C-101B-9397-08002B2CF9AE}" pid="4" name="MSIP_Label_302b8c08-81ba-45a9-9c97-d94643324f96_Method">
    <vt:lpwstr>Standard</vt:lpwstr>
  </property>
  <property fmtid="{D5CDD505-2E9C-101B-9397-08002B2CF9AE}" pid="5" name="MSIP_Label_302b8c08-81ba-45a9-9c97-d94643324f96_Name">
    <vt:lpwstr>Restreint-Tous les agents</vt:lpwstr>
  </property>
  <property fmtid="{D5CDD505-2E9C-101B-9397-08002B2CF9AE}" pid="6" name="MSIP_Label_302b8c08-81ba-45a9-9c97-d94643324f96_SiteId">
    <vt:lpwstr>7512341a-42c3-44bb-beee-e013048f1248</vt:lpwstr>
  </property>
  <property fmtid="{D5CDD505-2E9C-101B-9397-08002B2CF9AE}" pid="7" name="MSIP_Label_302b8c08-81ba-45a9-9c97-d94643324f96_ActionId">
    <vt:lpwstr>35c9304f-1370-488c-abd5-7ba8d9990ed8</vt:lpwstr>
  </property>
  <property fmtid="{D5CDD505-2E9C-101B-9397-08002B2CF9AE}" pid="8" name="MSIP_Label_302b8c08-81ba-45a9-9c97-d94643324f96_ContentBits">
    <vt:lpwstr>0</vt:lpwstr>
  </property>
</Properties>
</file>